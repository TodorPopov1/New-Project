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11642"/>
      </w:tblGrid>
      <w:tr w:rsidR="00507E4A" w:rsidRPr="00320ECB" w14:paraId="5CF18DFE" w14:textId="77777777" w:rsidTr="005D5087">
        <w:trPr>
          <w:trHeight w:val="7355"/>
        </w:trPr>
        <w:tc>
          <w:tcPr>
            <w:tcW w:w="11642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267BF320" w14:textId="32AA56F7" w:rsidR="00507E4A" w:rsidRDefault="00855FBA" w:rsidP="00507E4A">
            <w:pPr>
              <w:pStyle w:val="Heading2"/>
            </w:pPr>
            <w:r>
              <w:t>Hello team,</w:t>
            </w:r>
          </w:p>
          <w:p w14:paraId="7C2AD2AF" w14:textId="77777777" w:rsidR="00507E4A" w:rsidRDefault="00507E4A" w:rsidP="00507E4A"/>
          <w:p w14:paraId="7C7A25C1" w14:textId="5EF0464C" w:rsidR="00855FBA" w:rsidRPr="00DA0365" w:rsidRDefault="00855FBA" w:rsidP="002A69C3">
            <w:pPr>
              <w:ind w:firstLine="720"/>
              <w:jc w:val="both"/>
              <w:rPr>
                <w:rFonts w:cstheme="minorHAnsi"/>
                <w:sz w:val="24"/>
                <w:szCs w:val="24"/>
              </w:rPr>
            </w:pPr>
            <w:r w:rsidRPr="00DA0365">
              <w:rPr>
                <w:rFonts w:cstheme="minorHAnsi"/>
                <w:sz w:val="24"/>
                <w:szCs w:val="24"/>
              </w:rPr>
              <w:t xml:space="preserve">I would like to apply for the opportunity to attend the Internal Software Engineering Program that starts in </w:t>
            </w:r>
            <w:r w:rsidR="00CC43B8">
              <w:rPr>
                <w:rFonts w:cstheme="minorHAnsi"/>
                <w:sz w:val="24"/>
                <w:szCs w:val="24"/>
              </w:rPr>
              <w:t>October</w:t>
            </w:r>
            <w:r w:rsidRPr="00DA0365">
              <w:rPr>
                <w:rFonts w:cstheme="minorHAnsi"/>
                <w:sz w:val="24"/>
                <w:szCs w:val="24"/>
              </w:rPr>
              <w:t xml:space="preserve">. Computer programming has been a passion of mine for a long time now, and this program will help me extend my knowledge beyond what I`ve already learned in my career </w:t>
            </w:r>
            <w:r w:rsidR="00CC43B8">
              <w:rPr>
                <w:rFonts w:cstheme="minorHAnsi"/>
                <w:sz w:val="24"/>
                <w:szCs w:val="24"/>
              </w:rPr>
              <w:t xml:space="preserve">in </w:t>
            </w:r>
            <w:proofErr w:type="spellStart"/>
            <w:r w:rsidR="00CC43B8">
              <w:rPr>
                <w:rFonts w:cstheme="minorHAnsi"/>
                <w:sz w:val="24"/>
                <w:szCs w:val="24"/>
              </w:rPr>
              <w:t>Draftkings</w:t>
            </w:r>
            <w:proofErr w:type="spellEnd"/>
            <w:r w:rsidR="00CC43B8">
              <w:rPr>
                <w:rFonts w:cstheme="minorHAnsi"/>
                <w:sz w:val="24"/>
                <w:szCs w:val="24"/>
              </w:rPr>
              <w:t xml:space="preserve">. I`ve always enjoyed learning how our platform is </w:t>
            </w:r>
            <w:proofErr w:type="gramStart"/>
            <w:r w:rsidR="00CC43B8">
              <w:rPr>
                <w:rFonts w:cstheme="minorHAnsi"/>
                <w:sz w:val="24"/>
                <w:szCs w:val="24"/>
              </w:rPr>
              <w:t>build</w:t>
            </w:r>
            <w:proofErr w:type="gramEnd"/>
            <w:r w:rsidR="00CC43B8">
              <w:rPr>
                <w:rFonts w:cstheme="minorHAnsi"/>
                <w:sz w:val="24"/>
                <w:szCs w:val="24"/>
              </w:rPr>
              <w:t xml:space="preserve"> but unfortunately, I never quite gotten to the level of access</w:t>
            </w:r>
            <w:r w:rsidR="00CC54B0">
              <w:rPr>
                <w:rFonts w:cstheme="minorHAnsi"/>
                <w:sz w:val="24"/>
                <w:szCs w:val="24"/>
              </w:rPr>
              <w:t xml:space="preserve"> and knowledge</w:t>
            </w:r>
            <w:r w:rsidR="00CC43B8">
              <w:rPr>
                <w:rFonts w:cstheme="minorHAnsi"/>
                <w:sz w:val="24"/>
                <w:szCs w:val="24"/>
              </w:rPr>
              <w:t xml:space="preserve"> that will allow me to actually find out and understand how everything works. </w:t>
            </w:r>
            <w:r w:rsidRPr="00DA0365">
              <w:rPr>
                <w:rFonts w:cstheme="minorHAnsi"/>
                <w:sz w:val="24"/>
                <w:szCs w:val="24"/>
              </w:rPr>
              <w:t>I`ve been interested in programming for a long time</w:t>
            </w:r>
            <w:r w:rsidR="003C6DA0">
              <w:rPr>
                <w:rFonts w:cstheme="minorHAnsi"/>
                <w:sz w:val="24"/>
                <w:szCs w:val="24"/>
              </w:rPr>
              <w:t>,</w:t>
            </w:r>
            <w:r w:rsidRPr="00DA0365">
              <w:rPr>
                <w:rFonts w:cstheme="minorHAnsi"/>
                <w:sz w:val="24"/>
                <w:szCs w:val="24"/>
              </w:rPr>
              <w:t xml:space="preserve"> but only after I started my career in </w:t>
            </w:r>
            <w:proofErr w:type="spellStart"/>
            <w:r w:rsidRPr="00DA0365">
              <w:rPr>
                <w:rFonts w:cstheme="minorHAnsi"/>
                <w:sz w:val="24"/>
                <w:szCs w:val="24"/>
              </w:rPr>
              <w:t>Draftkings</w:t>
            </w:r>
            <w:proofErr w:type="spellEnd"/>
            <w:r w:rsidRPr="00DA0365">
              <w:rPr>
                <w:rFonts w:cstheme="minorHAnsi"/>
                <w:sz w:val="24"/>
                <w:szCs w:val="24"/>
              </w:rPr>
              <w:t>, I realized that this is what I want to do in the future.</w:t>
            </w:r>
            <w:r w:rsidR="00CC43B8">
              <w:rPr>
                <w:rFonts w:cstheme="minorHAnsi"/>
                <w:sz w:val="24"/>
                <w:szCs w:val="24"/>
              </w:rPr>
              <w:t xml:space="preserve"> My greatest strengths in the program will be the experience that I already have working with internal tools, </w:t>
            </w:r>
            <w:r w:rsidR="00CC54B0">
              <w:rPr>
                <w:rFonts w:cstheme="minorHAnsi"/>
                <w:sz w:val="24"/>
                <w:szCs w:val="24"/>
              </w:rPr>
              <w:t xml:space="preserve">the DK products themselves, </w:t>
            </w:r>
            <w:r w:rsidR="00CC43B8">
              <w:rPr>
                <w:rFonts w:cstheme="minorHAnsi"/>
                <w:sz w:val="24"/>
                <w:szCs w:val="24"/>
              </w:rPr>
              <w:t xml:space="preserve">doing manual testing during work and the overall logical thinking that I have developed. This will also be my second application for the program as I`m positive that having this </w:t>
            </w:r>
            <w:r w:rsidR="00CC43B8" w:rsidRPr="00DA0365">
              <w:rPr>
                <w:rFonts w:cstheme="minorHAnsi"/>
                <w:sz w:val="24"/>
                <w:szCs w:val="24"/>
              </w:rPr>
              <w:t xml:space="preserve">opportunity </w:t>
            </w:r>
            <w:r w:rsidR="00CC43B8">
              <w:rPr>
                <w:rFonts w:cstheme="minorHAnsi"/>
                <w:sz w:val="24"/>
                <w:szCs w:val="24"/>
              </w:rPr>
              <w:t>will definitely be a live-changer and will help me grow professionally</w:t>
            </w:r>
          </w:p>
          <w:p w14:paraId="1CE58C78" w14:textId="2D4A908A" w:rsidR="00855FBA" w:rsidRPr="00DA0365" w:rsidRDefault="00855FBA" w:rsidP="00855FBA">
            <w:pPr>
              <w:ind w:firstLine="720"/>
              <w:rPr>
                <w:rFonts w:cstheme="minorHAnsi"/>
                <w:sz w:val="24"/>
                <w:szCs w:val="24"/>
              </w:rPr>
            </w:pPr>
          </w:p>
          <w:p w14:paraId="04156E22" w14:textId="37460A4F" w:rsidR="00C670A3" w:rsidRDefault="00CC43B8" w:rsidP="00AB4232">
            <w:r>
              <w:rPr>
                <w:rFonts w:cstheme="minorHAnsi"/>
                <w:sz w:val="24"/>
                <w:szCs w:val="24"/>
              </w:rPr>
              <w:t xml:space="preserve">I have attended and finished several courses related to programming with </w:t>
            </w:r>
            <w:proofErr w:type="spellStart"/>
            <w:r>
              <w:rPr>
                <w:rFonts w:cstheme="minorHAnsi"/>
                <w:sz w:val="24"/>
                <w:szCs w:val="24"/>
              </w:rPr>
              <w:t>SoftUni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as well.  U</w:t>
            </w:r>
            <w:r>
              <w:rPr>
                <w:rFonts w:cstheme="minorHAnsi"/>
                <w:sz w:val="24"/>
                <w:szCs w:val="24"/>
              </w:rPr>
              <w:t>nfortunately</w:t>
            </w:r>
            <w:r>
              <w:rPr>
                <w:rFonts w:cstheme="minorHAnsi"/>
                <w:sz w:val="24"/>
                <w:szCs w:val="24"/>
              </w:rPr>
              <w:t xml:space="preserve">, the level of </w:t>
            </w:r>
            <w:r w:rsidR="00CC54B0">
              <w:rPr>
                <w:rFonts w:cstheme="minorHAnsi"/>
                <w:sz w:val="24"/>
                <w:szCs w:val="24"/>
              </w:rPr>
              <w:t>experience</w:t>
            </w:r>
            <w:r>
              <w:rPr>
                <w:rFonts w:cstheme="minorHAnsi"/>
                <w:sz w:val="24"/>
                <w:szCs w:val="24"/>
              </w:rPr>
              <w:t xml:space="preserve"> they provide is</w:t>
            </w:r>
            <w:r w:rsidR="00CC54B0">
              <w:rPr>
                <w:rFonts w:cstheme="minorHAnsi"/>
                <w:sz w:val="24"/>
                <w:szCs w:val="24"/>
              </w:rPr>
              <w:t xml:space="preserve"> not enough for actual career in the field. The </w:t>
            </w:r>
            <w:proofErr w:type="spellStart"/>
            <w:r w:rsidR="00CC54B0">
              <w:rPr>
                <w:rFonts w:cstheme="minorHAnsi"/>
                <w:sz w:val="24"/>
                <w:szCs w:val="24"/>
              </w:rPr>
              <w:t>Draftkings</w:t>
            </w:r>
            <w:proofErr w:type="spellEnd"/>
            <w:r w:rsidR="00CC54B0">
              <w:rPr>
                <w:rFonts w:cstheme="minorHAnsi"/>
                <w:sz w:val="24"/>
                <w:szCs w:val="24"/>
              </w:rPr>
              <w:t xml:space="preserve"> software engineer academy will give me hands on experience at doing this as a profession.</w:t>
            </w:r>
          </w:p>
          <w:p w14:paraId="452EB95C" w14:textId="2B7A342A" w:rsidR="00AB4232" w:rsidRDefault="00AF3BCB" w:rsidP="00AB4232">
            <w:r>
              <w:t>I`m also quite familiar with Jira, because I`ve been using it daily on my current position</w:t>
            </w:r>
            <w:r w:rsidR="00DA0365">
              <w:t xml:space="preserve"> and I have been using Git for </w:t>
            </w:r>
            <w:r w:rsidR="003C6DA0">
              <w:t>the courses that I have been attending.</w:t>
            </w:r>
          </w:p>
          <w:p w14:paraId="2C89E24E" w14:textId="78AC9774" w:rsidR="00C670A3" w:rsidRDefault="00C670A3" w:rsidP="00AB4232"/>
          <w:p w14:paraId="103B273E" w14:textId="1AEB6FCB" w:rsidR="00DA0365" w:rsidRDefault="00DA0365" w:rsidP="00AB4232">
            <w:r>
              <w:t xml:space="preserve">I believe that I have the basic </w:t>
            </w:r>
            <w:r w:rsidR="003C6DA0">
              <w:t>knowledge</w:t>
            </w:r>
            <w:r>
              <w:t xml:space="preserve"> that is </w:t>
            </w:r>
            <w:r w:rsidR="003C6DA0">
              <w:t xml:space="preserve">required </w:t>
            </w:r>
            <w:r>
              <w:t>to attend the</w:t>
            </w:r>
            <w:r w:rsidRPr="000719E6">
              <w:rPr>
                <w:sz w:val="24"/>
                <w:szCs w:val="24"/>
              </w:rPr>
              <w:t xml:space="preserve"> </w:t>
            </w:r>
            <w:r w:rsidRPr="00DA0365">
              <w:rPr>
                <w:szCs w:val="22"/>
              </w:rPr>
              <w:t>Software Engineering Program</w:t>
            </w:r>
            <w:r w:rsidR="003C6DA0">
              <w:rPr>
                <w:szCs w:val="22"/>
              </w:rPr>
              <w:t>. I also have the motivation and determination to quickly expand this knowledge to the level that is needed to actually do this professionally.</w:t>
            </w:r>
          </w:p>
          <w:p w14:paraId="3A25A939" w14:textId="089AEB01" w:rsidR="00DA0365" w:rsidRDefault="00DA0365" w:rsidP="00AB4232"/>
          <w:p w14:paraId="3A36455A" w14:textId="5A3B9670" w:rsidR="003C6DA0" w:rsidRDefault="003C6DA0" w:rsidP="00AB4232">
            <w:r>
              <w:t>Thank you very much for reviewing my application.</w:t>
            </w:r>
          </w:p>
          <w:p w14:paraId="3B071F41" w14:textId="31F6C494" w:rsidR="003C6DA0" w:rsidRDefault="00CC54B0" w:rsidP="00AB4232">
            <w:r>
              <w:t>Todor Popov</w:t>
            </w:r>
          </w:p>
          <w:p w14:paraId="02FDC815" w14:textId="4ADAAEC4" w:rsidR="00DA0365" w:rsidRPr="00173B36" w:rsidRDefault="00DA0365" w:rsidP="00AB4232"/>
        </w:tc>
      </w:tr>
    </w:tbl>
    <w:p w14:paraId="39E1243D" w14:textId="77777777" w:rsidR="00535F87" w:rsidRPr="00173B36" w:rsidRDefault="00535F87" w:rsidP="007E1FA8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E2E58" w14:textId="77777777" w:rsidR="00F961EA" w:rsidRDefault="00F961EA" w:rsidP="00BA3E51">
      <w:pPr>
        <w:spacing w:line="240" w:lineRule="auto"/>
      </w:pPr>
      <w:r>
        <w:separator/>
      </w:r>
    </w:p>
  </w:endnote>
  <w:endnote w:type="continuationSeparator" w:id="0">
    <w:p w14:paraId="682171DA" w14:textId="77777777" w:rsidR="00F961EA" w:rsidRDefault="00F961E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31D41" w14:textId="77777777" w:rsidR="00F961EA" w:rsidRDefault="00F961EA" w:rsidP="00BA3E51">
      <w:pPr>
        <w:spacing w:line="240" w:lineRule="auto"/>
      </w:pPr>
      <w:r>
        <w:separator/>
      </w:r>
    </w:p>
  </w:footnote>
  <w:footnote w:type="continuationSeparator" w:id="0">
    <w:p w14:paraId="540ADAF1" w14:textId="77777777" w:rsidR="00F961EA" w:rsidRDefault="00F961EA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39D6"/>
    <w:multiLevelType w:val="hybridMultilevel"/>
    <w:tmpl w:val="6BEE1038"/>
    <w:lvl w:ilvl="0" w:tplc="6D4A2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079FF"/>
    <w:multiLevelType w:val="hybridMultilevel"/>
    <w:tmpl w:val="96469B20"/>
    <w:lvl w:ilvl="0" w:tplc="CC7E9DD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10DD"/>
    <w:multiLevelType w:val="hybridMultilevel"/>
    <w:tmpl w:val="CAAA6E4E"/>
    <w:lvl w:ilvl="0" w:tplc="7BD8973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BD3E8F"/>
    <w:multiLevelType w:val="multilevel"/>
    <w:tmpl w:val="851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75AB9"/>
    <w:multiLevelType w:val="hybridMultilevel"/>
    <w:tmpl w:val="78B41456"/>
    <w:lvl w:ilvl="0" w:tplc="F848985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0ADA8698"/>
    <w:lvl w:ilvl="0" w:tplc="FCDC23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4942263">
    <w:abstractNumId w:val="6"/>
  </w:num>
  <w:num w:numId="2" w16cid:durableId="2117677637">
    <w:abstractNumId w:val="7"/>
  </w:num>
  <w:num w:numId="3" w16cid:durableId="1204365038">
    <w:abstractNumId w:val="2"/>
  </w:num>
  <w:num w:numId="4" w16cid:durableId="1336541471">
    <w:abstractNumId w:val="0"/>
  </w:num>
  <w:num w:numId="5" w16cid:durableId="393705032">
    <w:abstractNumId w:val="5"/>
  </w:num>
  <w:num w:numId="6" w16cid:durableId="948509253">
    <w:abstractNumId w:val="4"/>
  </w:num>
  <w:num w:numId="7" w16cid:durableId="1399205456">
    <w:abstractNumId w:val="1"/>
  </w:num>
  <w:num w:numId="8" w16cid:durableId="1672442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FBA"/>
    <w:rsid w:val="00041F8A"/>
    <w:rsid w:val="00045F2E"/>
    <w:rsid w:val="00046E50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A3B15"/>
    <w:rsid w:val="001E5794"/>
    <w:rsid w:val="001F6D5E"/>
    <w:rsid w:val="00217454"/>
    <w:rsid w:val="002251C8"/>
    <w:rsid w:val="0023600D"/>
    <w:rsid w:val="00241482"/>
    <w:rsid w:val="00261E7B"/>
    <w:rsid w:val="00266BD9"/>
    <w:rsid w:val="00293BB8"/>
    <w:rsid w:val="002954B8"/>
    <w:rsid w:val="002A4A92"/>
    <w:rsid w:val="002A69C3"/>
    <w:rsid w:val="002B0852"/>
    <w:rsid w:val="002C0662"/>
    <w:rsid w:val="002D5478"/>
    <w:rsid w:val="002F7A6C"/>
    <w:rsid w:val="00320ECB"/>
    <w:rsid w:val="0034029C"/>
    <w:rsid w:val="00344FC0"/>
    <w:rsid w:val="00377A0D"/>
    <w:rsid w:val="00382737"/>
    <w:rsid w:val="003C6DA0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07E4A"/>
    <w:rsid w:val="00535F87"/>
    <w:rsid w:val="00564622"/>
    <w:rsid w:val="005A3E0B"/>
    <w:rsid w:val="005B3227"/>
    <w:rsid w:val="005D1202"/>
    <w:rsid w:val="005D5087"/>
    <w:rsid w:val="00674B3B"/>
    <w:rsid w:val="0068094B"/>
    <w:rsid w:val="00686284"/>
    <w:rsid w:val="006863A6"/>
    <w:rsid w:val="0073402D"/>
    <w:rsid w:val="00792D43"/>
    <w:rsid w:val="007B30FE"/>
    <w:rsid w:val="007B7A61"/>
    <w:rsid w:val="007E1FA8"/>
    <w:rsid w:val="007E6083"/>
    <w:rsid w:val="00855181"/>
    <w:rsid w:val="00855FBA"/>
    <w:rsid w:val="00865E6E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F9E"/>
    <w:rsid w:val="00AB4232"/>
    <w:rsid w:val="00AB7FE5"/>
    <w:rsid w:val="00AC1E5A"/>
    <w:rsid w:val="00AD2F3A"/>
    <w:rsid w:val="00AF3BCB"/>
    <w:rsid w:val="00B54AD3"/>
    <w:rsid w:val="00B62B99"/>
    <w:rsid w:val="00B643D0"/>
    <w:rsid w:val="00B71E93"/>
    <w:rsid w:val="00B87E22"/>
    <w:rsid w:val="00BA3E51"/>
    <w:rsid w:val="00BB3142"/>
    <w:rsid w:val="00BD6049"/>
    <w:rsid w:val="00BE68DE"/>
    <w:rsid w:val="00C140A8"/>
    <w:rsid w:val="00C155FC"/>
    <w:rsid w:val="00C532FC"/>
    <w:rsid w:val="00C670A3"/>
    <w:rsid w:val="00C75D84"/>
    <w:rsid w:val="00C835FA"/>
    <w:rsid w:val="00C857CB"/>
    <w:rsid w:val="00C907D4"/>
    <w:rsid w:val="00CA5CD9"/>
    <w:rsid w:val="00CC43B8"/>
    <w:rsid w:val="00CC54B0"/>
    <w:rsid w:val="00CE417E"/>
    <w:rsid w:val="00D04093"/>
    <w:rsid w:val="00D0794D"/>
    <w:rsid w:val="00D140DF"/>
    <w:rsid w:val="00D666BB"/>
    <w:rsid w:val="00D720DF"/>
    <w:rsid w:val="00D92ED4"/>
    <w:rsid w:val="00D94ABF"/>
    <w:rsid w:val="00DA0365"/>
    <w:rsid w:val="00E20245"/>
    <w:rsid w:val="00E4379F"/>
    <w:rsid w:val="00E65596"/>
    <w:rsid w:val="00E93AEC"/>
    <w:rsid w:val="00EA0042"/>
    <w:rsid w:val="00EB1D1B"/>
    <w:rsid w:val="00EF36A8"/>
    <w:rsid w:val="00F36875"/>
    <w:rsid w:val="00F51E3E"/>
    <w:rsid w:val="00F53B71"/>
    <w:rsid w:val="00F6594A"/>
    <w:rsid w:val="00F716E1"/>
    <w:rsid w:val="00F86D64"/>
    <w:rsid w:val="00F908C3"/>
    <w:rsid w:val="00F91753"/>
    <w:rsid w:val="00F961EA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57D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3"/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customStyle="1" w:styleId="instance-skills-list-item">
    <w:name w:val="instance-skills-list-item"/>
    <w:basedOn w:val="Normal"/>
    <w:rsid w:val="00DA0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dor%20Popov\AppData\Roaming\Microsoft\Templates\Columns%20cover%20letter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7F8D7E-B1B8-4EF7-9FD9-1D9BBA2138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9D30C0-E214-427F-990B-D6598D8CC3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BC88B7-C502-46FD-9B2D-62061649CD3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B140A62-6F96-4BA0-8802-2E2F7C01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cover letter.dotx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2024-06-14T14:25:00Z</dcterms:created>
  <dcterms:modified xsi:type="dcterms:W3CDTF">2024-06-14T14:25:00Z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